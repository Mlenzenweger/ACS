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8C" w:rsidRPr="0075688C" w:rsidRDefault="0046350F">
      <w:pPr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819008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1209675</wp:posOffset>
            </wp:positionV>
            <wp:extent cx="6198870" cy="4953000"/>
            <wp:effectExtent l="19050" t="0" r="0" b="0"/>
            <wp:wrapTight wrapText="bothSides">
              <wp:wrapPolygon edited="0">
                <wp:start x="929" y="83"/>
                <wp:lineTo x="465" y="166"/>
                <wp:lineTo x="-66" y="914"/>
                <wp:lineTo x="-66" y="1662"/>
                <wp:lineTo x="996" y="2742"/>
                <wp:lineTo x="1261" y="2742"/>
                <wp:lineTo x="1593" y="4071"/>
                <wp:lineTo x="2589" y="5400"/>
                <wp:lineTo x="4049" y="6729"/>
                <wp:lineTo x="4116" y="6895"/>
                <wp:lineTo x="6638" y="8142"/>
                <wp:lineTo x="8231" y="9388"/>
                <wp:lineTo x="8629" y="10717"/>
                <wp:lineTo x="8231" y="11049"/>
                <wp:lineTo x="7634" y="11797"/>
                <wp:lineTo x="5775" y="13126"/>
                <wp:lineTo x="5642" y="13791"/>
                <wp:lineTo x="5377" y="14705"/>
                <wp:lineTo x="4381" y="15286"/>
                <wp:lineTo x="3717" y="15868"/>
                <wp:lineTo x="2722" y="17280"/>
                <wp:lineTo x="2522" y="18692"/>
                <wp:lineTo x="1593" y="19440"/>
                <wp:lineTo x="1128" y="19938"/>
                <wp:lineTo x="1128" y="20520"/>
                <wp:lineTo x="1460" y="21351"/>
                <wp:lineTo x="1659" y="21351"/>
                <wp:lineTo x="1991" y="21517"/>
                <wp:lineTo x="2058" y="21517"/>
                <wp:lineTo x="8961" y="21517"/>
                <wp:lineTo x="10090" y="21517"/>
                <wp:lineTo x="13342" y="21434"/>
                <wp:lineTo x="13276" y="21351"/>
                <wp:lineTo x="18785" y="21351"/>
                <wp:lineTo x="20578" y="21018"/>
                <wp:lineTo x="20511" y="19689"/>
                <wp:lineTo x="19715" y="19025"/>
                <wp:lineTo x="18985" y="18692"/>
                <wp:lineTo x="18852" y="17446"/>
                <wp:lineTo x="18918" y="17363"/>
                <wp:lineTo x="18387" y="16615"/>
                <wp:lineTo x="17989" y="15868"/>
                <wp:lineTo x="17192" y="15286"/>
                <wp:lineTo x="16064" y="14705"/>
                <wp:lineTo x="15666" y="13791"/>
                <wp:lineTo x="15533" y="13126"/>
                <wp:lineTo x="13741" y="12295"/>
                <wp:lineTo x="12479" y="11880"/>
                <wp:lineTo x="11816" y="11049"/>
                <wp:lineTo x="11417" y="10717"/>
                <wp:lineTo x="12148" y="10717"/>
                <wp:lineTo x="15599" y="9637"/>
                <wp:lineTo x="16993" y="9388"/>
                <wp:lineTo x="20312" y="8474"/>
                <wp:lineTo x="20379" y="7809"/>
                <wp:lineTo x="20312" y="7228"/>
                <wp:lineTo x="20047" y="6729"/>
                <wp:lineTo x="19914" y="5483"/>
                <wp:lineTo x="19914" y="5400"/>
                <wp:lineTo x="20644" y="5400"/>
                <wp:lineTo x="21573" y="4652"/>
                <wp:lineTo x="21573" y="3406"/>
                <wp:lineTo x="20246" y="2991"/>
                <wp:lineTo x="18055" y="2742"/>
                <wp:lineTo x="18586" y="1828"/>
                <wp:lineTo x="18653" y="582"/>
                <wp:lineTo x="16794" y="332"/>
                <wp:lineTo x="7368" y="83"/>
                <wp:lineTo x="929" y="83"/>
              </wp:wrapPolygon>
            </wp:wrapTight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7A82"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815936" behindDoc="1" locked="1" layoutInCell="1" allowOverlap="1">
            <wp:simplePos x="0" y="0"/>
            <wp:positionH relativeFrom="column">
              <wp:posOffset>320675</wp:posOffset>
            </wp:positionH>
            <wp:positionV relativeFrom="margin">
              <wp:posOffset>8914765</wp:posOffset>
            </wp:positionV>
            <wp:extent cx="1508400" cy="511200"/>
            <wp:effectExtent l="0" t="0" r="0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00" cy="5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05">
        <w:rPr>
          <w:noProof/>
          <w:sz w:val="40"/>
          <w:szCs w:val="40"/>
          <w:lang w:eastAsia="de-AT"/>
        </w:rPr>
        <w:pict>
          <v:line id="Gerade Verbindung 44" o:spid="_x0000_s1026" style="position:absolute;z-index:251719680;visibility:visible;mso-position-horizontal-relative:text;mso-position-vertical-relative:bottom-margin-area;mso-width-relative:margin;mso-height-relative:margin" from="238.2pt,-89.3pt" to="238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31" o:spid="_x0000_s1089" style="position:absolute;z-index:251728896;visibility:visible;mso-position-horizontal-relative:text;mso-position-vertical-relative:bottom-margin-area;mso-width-relative:margin;mso-height-relative:margin" from="306.2pt,-89.3pt" to="306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29" o:spid="_x0000_s1088" style="position:absolute;z-index:251730944;visibility:visible;mso-position-horizontal-relative:text;mso-position-vertical-relative:bottom-margin-area;mso-width-relative:margin;mso-height-relative:margin" from="272.15pt,-89.3pt" to="272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87" type="#_x0000_t202" style="position:absolute;margin-left:241pt;margin-top:725.25pt;width:28.15pt;height:9.9pt;z-index:25176268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" filled="f" stroked="f">
            <o:lock v:ext="edit" aspectratio="t"/>
            <v:textbox inset="0,0,0,0">
              <w:txbxContent>
                <w:p w:rsidR="006A7723" w:rsidRPr="00833108" w:rsidRDefault="006A7723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Gez.: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27" type="#_x0000_t202" style="position:absolute;margin-left:274.65pt;margin-top:725.55pt;width:27.85pt;height:9.9pt;z-index:25176473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" filled="f" stroked="f">
            <o:lock v:ext="edit" aspectratio="t"/>
            <v:textbox inset="0,0,0,0">
              <w:txbxContent>
                <w:p w:rsidR="006A7723" w:rsidRPr="00833108" w:rsidRDefault="006A7723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Geprüft: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28" type="#_x0000_t202" style="position:absolute;margin-left:308pt;margin-top:725.25pt;width:29.45pt;height:9.9pt;z-index:25176678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" filled="f" stroked="f">
            <o:lock v:ext="edit" aspectratio="t"/>
            <v:textbox inset="0,0,0,0">
              <w:txbxContent>
                <w:p w:rsidR="006A7723" w:rsidRPr="00833108" w:rsidRDefault="006A7723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Betreuer: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29" type="#_x0000_t202" style="position:absolute;margin-left:240.45pt;margin-top:735pt;width:29.85pt;height:12.9pt;z-index:25179545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" filled="f" stroked="f">
            <o:lock v:ext="edit" aspectratio="t"/>
            <v:textbox inset="0,0,0,0">
              <w:txbxContent>
                <w:p w:rsidR="00922583" w:rsidRPr="00DF75BF" w:rsidRDefault="0092258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30" type="#_x0000_t202" style="position:absolute;margin-left:273.25pt;margin-top:733.6pt;width:29.85pt;height:12.9pt;z-index:25179750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" filled="f" stroked="f">
            <o:lock v:ext="edit" aspectratio="t"/>
            <v:textbox inset="0,0,0,0">
              <w:txbxContent>
                <w:p w:rsidR="006A7723" w:rsidRPr="00DF75BF" w:rsidRDefault="006A772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31" type="#_x0000_t202" style="position:absolute;margin-left:308pt;margin-top:734.15pt;width:31.45pt;height:12.9pt;z-index:25179955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" filled="f" stroked="f">
            <o:lock v:ext="edit" aspectratio="t"/>
            <v:textbox inset="0,0,0,0">
              <w:txbxContent>
                <w:p w:rsidR="00922583" w:rsidRPr="00DF75BF" w:rsidRDefault="0092258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line id="Gerade Verbindung 32" o:spid="_x0000_s1086" style="position:absolute;z-index:251727872;visibility:visible;mso-position-horizontal-relative:margin;mso-position-vertical-relative:bottom-margin-area;mso-width-relative:margin;mso-height-relative:margin" from="411.1pt,-118.95pt" to="411.1pt,-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Hq1IE7hAAAADQEAAA8AAAAAAAAAAAAAAAAAMAQAAGRycy9kb3ducmV2LnhtbFBLBQYAAAAABAAE&#10;APMAAAA+BQAAAAA=&#10;" strokecolor="black [3213]" strokeweight="1.42pt">
            <w10:wrap anchorx="margin"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shape id="_x0000_s1032" type="#_x0000_t202" style="position:absolute;margin-left:414pt;margin-top:695.9pt;width:37.7pt;height:9.9pt;z-index:25174016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" filled="f" stroked="f">
            <o:lock v:ext="edit" aspectratio="t"/>
            <v:textbox inset="0,0,0,0">
              <w:txbxContent>
                <w:p w:rsidR="006A7723" w:rsidRPr="00833108" w:rsidRDefault="006A7723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Werkstoff: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85" type="#_x0000_t202" style="position:absolute;margin-left:342.6pt;margin-top:696.2pt;width:37.7pt;height:9.9pt;z-index:25174220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" filled="f" stroked="f">
            <o:lock v:ext="edit" aspectratio="t"/>
            <v:textbox inset="0,0,0,0">
              <w:txbxContent>
                <w:p w:rsidR="00407FC8" w:rsidRPr="00833108" w:rsidRDefault="00407FC8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Toleranz: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34" type="#_x0000_t202" style="position:absolute;margin-left:414.45pt;margin-top:704.8pt;width:93.3pt;height:14.3pt;z-index:25178316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" filled="f" stroked="f">
            <o:lock v:ext="edit" aspectratio="t"/>
            <v:textbox inset="0,0,0,0">
              <w:txbxContent>
                <w:p w:rsidR="00922583" w:rsidRPr="00E90F85" w:rsidRDefault="00922583" w:rsidP="0011159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35" type="#_x0000_t202" style="position:absolute;margin-left:342.45pt;margin-top:705.35pt;width:65.9pt;height:13.75pt;z-index:25178521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" filled="f" stroked="f">
            <o:lock v:ext="edit" aspectratio="t"/>
            <v:textbox inset="0,0,0,0">
              <w:txbxContent>
                <w:p w:rsidR="00922583" w:rsidRPr="00E90F85" w:rsidRDefault="00922583" w:rsidP="005D5C5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36" type="#_x0000_t202" style="position:absolute;margin-left:342.75pt;margin-top:765.8pt;width:48.35pt;height:12.9pt;z-index:25177497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" filled="f" stroked="f">
            <o:lock v:ext="edit" aspectratio="t"/>
            <v:textbox inset="0,0,0,0">
              <w:txbxContent>
                <w:p w:rsidR="00922583" w:rsidRPr="00E90F85" w:rsidRDefault="0046350F" w:rsidP="0011159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V1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37" type="#_x0000_t202" style="position:absolute;margin-left:433.65pt;margin-top:766.05pt;width:73.8pt;height:15.15pt;z-index:25177702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" filled="f" stroked="f">
            <o:lock v:ext="edit" aspectratio="t"/>
            <v:textbox inset="0,0,0,0">
              <w:txbxContent>
                <w:p w:rsidR="00922583" w:rsidRPr="00E90F85" w:rsidRDefault="00922583" w:rsidP="0011159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84" type="#_x0000_t202" style="position:absolute;margin-left:342.7pt;margin-top:755.8pt;width:37.7pt;height:9.9pt;z-index:25175859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" filled="f" stroked="f">
            <o:lock v:ext="edit" aspectratio="t"/>
            <v:textbox inset="0,0,0,0">
              <w:txbxContent>
                <w:p w:rsidR="00407FC8" w:rsidRPr="00833108" w:rsidRDefault="00407FC8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Version</w:t>
                  </w:r>
                  <w:r w:rsidRPr="00833108"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33" type="#_x0000_t202" style="position:absolute;margin-left:433.4pt;margin-top:756.3pt;width:51.55pt;height:9.9pt;z-index:25176064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" filled="f" stroked="f">
            <o:lock v:ext="edit" aspectratio="t"/>
            <v:textbox inset="0,0,0,0">
              <w:txbxContent>
                <w:p w:rsidR="00407FC8" w:rsidRPr="00833108" w:rsidRDefault="00407FC8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Dokumentstatus</w:t>
                  </w:r>
                  <w:r w:rsidRPr="00833108"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40" type="#_x0000_t202" style="position:absolute;margin-left:399.7pt;margin-top:756.3pt;width:29.3pt;height:9.9pt;z-index:25177292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" filled="f" stroked="f">
            <o:lock v:ext="edit" aspectratio="t"/>
            <v:textbox inset="0,0,0,0">
              <w:txbxContent>
                <w:p w:rsidR="006A7723" w:rsidRPr="00833108" w:rsidRDefault="006A7723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Revision: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line id="Gerade Verbindung 28" o:spid="_x0000_s1083" style="position:absolute;z-index:251731968;visibility:visible;mso-position-horizontal-relative:text;mso-position-vertical-relative:bottom-margin-area;mso-width-relative:margin;mso-height-relative:margin" from="430.9pt,-59.55pt" to="430.9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294" o:spid="_x0000_s1082" style="position:absolute;z-index:251770880;visibility:visible;mso-position-horizontal-relative:text;mso-position-vertical-relative:bottom-margin-area;mso-width-relative:margin;mso-height-relative:margin" from="397pt,-59.55pt" to="397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A88RDf4AAAAAwBAAAPAAAAAAAAAAAAAAAAADIEAABkcnMvZG93bnJldi54bWxQSwUGAAAAAAQA&#10;BADzAAAAPwUAAAAA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shape id="_x0000_s1041" type="#_x0000_t202" style="position:absolute;margin-left:399.75pt;margin-top:766.05pt;width:28.15pt;height:15.15pt;z-index:25177907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" filled="f" stroked="f">
            <o:lock v:ext="edit" aspectratio="t"/>
            <v:textbox inset="0,0,0,0">
              <w:txbxContent>
                <w:p w:rsidR="00922583" w:rsidRPr="00E90F85" w:rsidRDefault="00922583" w:rsidP="0011159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42" type="#_x0000_t202" style="position:absolute;margin-left:342.15pt;margin-top:726.05pt;width:43.45pt;height:9.9pt;z-index:25175449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" filled="f" stroked="f">
            <o:lock v:ext="edit" aspectratio="t"/>
            <v:textbox inset="0,0,0,0">
              <w:txbxContent>
                <w:p w:rsidR="006A7723" w:rsidRPr="00833108" w:rsidRDefault="006A7723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Dokumentart</w:t>
                  </w:r>
                  <w:r w:rsidRPr="00833108"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43" type="#_x0000_t202" style="position:absolute;margin-left:466.4pt;margin-top:725.5pt;width:29.8pt;height:9.9pt;z-index:25176883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" filled="f" stroked="f">
            <o:lock v:ext="edit" aspectratio="t"/>
            <v:textbox inset="0,0,0,0">
              <w:txbxContent>
                <w:p w:rsidR="006A7723" w:rsidRPr="00833108" w:rsidRDefault="006A7723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Freigabe: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line id="Gerade Verbindung 30" o:spid="_x0000_s1081" style="position:absolute;z-index:251729920;visibility:visible;mso-position-horizontal-relative:text;mso-position-vertical-relative:bottom-margin-area;mso-width-relative:margin;mso-height-relative:margin" from="464.9pt,-89.3pt" to="464.9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shape id="_x0000_s1044" type="#_x0000_t202" style="position:absolute;margin-left:342.7pt;margin-top:735.5pt;width:118.45pt;height:15.35pt;z-index:25179136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" filled="f" stroked="f">
            <o:lock v:ext="edit" aspectratio="t"/>
            <v:textbox inset="0,0,0,0">
              <w:txbxContent>
                <w:p w:rsidR="00922583" w:rsidRPr="005D5C55" w:rsidRDefault="0046350F" w:rsidP="005D5C5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Flussdiagramm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45" type="#_x0000_t202" style="position:absolute;margin-left:467.2pt;margin-top:735.4pt;width:40.7pt;height:12.9pt;z-index:25180160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" filled="f" stroked="f">
            <o:lock v:ext="edit" aspectratio="t"/>
            <v:textbox inset="0,0,0,0">
              <w:txbxContent>
                <w:p w:rsidR="00922583" w:rsidRPr="00DF75BF" w:rsidRDefault="0092258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46" type="#_x0000_t202" style="position:absolute;margin-left:172.35pt;margin-top:726.3pt;width:53.9pt;height:9.9pt;z-index:25175654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" filled="f" stroked="f">
            <o:lock v:ext="edit" aspectratio="t"/>
            <v:textbox inset="0,0,0,0">
              <w:txbxContent>
                <w:p w:rsidR="00922583" w:rsidRPr="00833108" w:rsidRDefault="009655A1" w:rsidP="002B4FF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ID-Nr.: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47" type="#_x0000_t202" style="position:absolute;margin-left:172.9pt;margin-top:735.55pt;width:62.95pt;height:12.9pt;z-index:25179340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" filled="f" stroked="f">
            <o:lock v:ext="edit" aspectratio="t"/>
            <v:textbox inset="0,0,0,0">
              <w:txbxContent>
                <w:p w:rsidR="00922583" w:rsidRPr="005D5C55" w:rsidRDefault="00922583" w:rsidP="0070654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line id="Gerade Verbindung 43" o:spid="_x0000_s1080" style="position:absolute;z-index:251720704;visibility:visible;mso-position-horizontal-relative:text;mso-position-vertical-relative:bottom-margin-area;mso-width-relative:margin;mso-height-relative:margin" from="340.2pt,-89.3pt" to="340.2pt,-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shape id="_x0000_s1048" type="#_x0000_t202" style="position:absolute;margin-left:399.75pt;margin-top:795.3pt;width:62.05pt;height:12.9pt;z-index:25181184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" filled="f" stroked="f">
            <o:lock v:ext="edit" aspectratio="t"/>
            <v:textbox inset="0,0,0,0">
              <w:txbxContent>
                <w:p w:rsidR="00922583" w:rsidRPr="00DF75BF" w:rsidRDefault="00C54C09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06.07.2016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49" type="#_x0000_t202" style="position:absolute;margin-left:342.2pt;margin-top:794.2pt;width:29.45pt;height:12.9pt;z-index:25180364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" filled="f" stroked="f">
            <o:lock v:ext="edit" aspectratio="t"/>
            <v:textbox inset="0,0,0,0">
              <w:txbxContent>
                <w:p w:rsidR="00922583" w:rsidRPr="00DF75BF" w:rsidRDefault="0092258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0" type="#_x0000_t202" style="position:absolute;margin-left:490.35pt;margin-top:794.2pt;width:18.2pt;height:12.9pt;z-index:25180979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" filled="f" stroked="f">
            <o:lock v:ext="edit" aspectratio="t"/>
            <v:textbox inset="0,0,0,0">
              <w:txbxContent>
                <w:p w:rsidR="00922583" w:rsidRPr="00DF75BF" w:rsidRDefault="0092258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1" type="#_x0000_t202" style="position:absolute;margin-left:467.35pt;margin-top:793.3pt;width:18.2pt;height:12.9pt;z-index:25180774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" filled="f" stroked="f">
            <o:lock v:ext="edit" aspectratio="t"/>
            <v:textbox inset="0,0,0,0">
              <w:txbxContent>
                <w:p w:rsidR="00922583" w:rsidRPr="00DF75BF" w:rsidRDefault="0092258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2" type="#_x0000_t202" style="position:absolute;margin-left:375.85pt;margin-top:794.2pt;width:18.2pt;height:12.9pt;z-index:25180569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" filled="f" stroked="f">
            <o:lock v:ext="edit" aspectratio="t"/>
            <v:textbox inset="0,0,0,0">
              <w:txbxContent>
                <w:p w:rsidR="00922583" w:rsidRPr="00DF75BF" w:rsidRDefault="00922583" w:rsidP="005D5C5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3" type="#_x0000_t202" style="position:absolute;margin-left:175.4pt;margin-top:770.55pt;width:159.55pt;height:36.4pt;z-index:25178931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" filled="f" stroked="f">
            <o:lock v:ext="edit" aspectratio="t"/>
            <v:textbox inset="0,0,0,0">
              <w:txbxContent>
                <w:p w:rsidR="00922583" w:rsidRPr="00FA44E9" w:rsidRDefault="0046350F" w:rsidP="00FA44E9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ACS-</w:t>
                  </w:r>
                  <w:r w:rsidR="00FA44E9">
                    <w:rPr>
                      <w:rFonts w:ascii="Arial" w:hAnsi="Arial" w:cs="Arial"/>
                      <w:sz w:val="28"/>
                      <w:szCs w:val="28"/>
                    </w:rPr>
                    <w:t>Konzept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4" type="#_x0000_t202" style="position:absolute;margin-left:173.4pt;margin-top:703.3pt;width:164pt;height:16.8pt;z-index:25178726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" filled="f" stroked="f">
            <o:lock v:ext="edit" aspectratio="t"/>
            <v:textbox inset="0,0,0,0">
              <w:txbxContent>
                <w:p w:rsidR="00922583" w:rsidRPr="00E90F85" w:rsidRDefault="0046350F" w:rsidP="005D5C55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Konzept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5" type="#_x0000_t202" style="position:absolute;margin-left:2.1pt;margin-top:695.65pt;width:76.65pt;height:9.9pt;z-index:25173811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" filled="f" stroked="f">
            <o:lock v:ext="edit" aspectratio="t"/>
            <v:textbox inset="0,0,0,0">
              <w:txbxContent>
                <w:p w:rsidR="006A7723" w:rsidRPr="00833108" w:rsidRDefault="006A7723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Sachnummer, Dateiname</w:t>
                  </w:r>
                  <w:r w:rsidRPr="00833108"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6" type="#_x0000_t202" style="position:absolute;margin-left:172.25pt;margin-top:695.95pt;width:37.7pt;height:9.9pt;z-index:25173606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" filled="f" stroked="f">
            <o:lock v:ext="edit" aspectratio="t"/>
            <v:textbox inset="0,0,0,0">
              <w:txbxContent>
                <w:p w:rsidR="006A7723" w:rsidRPr="00833108" w:rsidRDefault="006A7723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Name</w:t>
                  </w:r>
                  <w:r w:rsidRPr="00833108"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7" type="#_x0000_t202" style="position:absolute;margin-left:342.2pt;margin-top:785.3pt;width:29.45pt;height:9.9pt;z-index:251752448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" filled="f" stroked="f">
            <o:lock v:ext="edit" aspectratio="t"/>
            <v:textbox inset="0,0,0,0">
              <w:txbxContent>
                <w:p w:rsidR="00407FC8" w:rsidRPr="00833108" w:rsidRDefault="00407FC8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Maßstab: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8" type="#_x0000_t202" style="position:absolute;margin-left:375.85pt;margin-top:785.85pt;width:18.2pt;height:9.9pt;z-index:25175040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" filled="f" stroked="f">
            <o:lock v:ext="edit" aspectratio="t"/>
            <v:textbox inset="0,0,0,0">
              <w:txbxContent>
                <w:p w:rsidR="00407FC8" w:rsidRPr="00833108" w:rsidRDefault="00407FC8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Spr.: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59" type="#_x0000_t202" style="position:absolute;margin-left:399.75pt;margin-top:785.85pt;width:26.5pt;height:9.9pt;z-index:25174835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" filled="f" stroked="f">
            <o:lock v:ext="edit" aspectratio="t"/>
            <v:textbox inset="0,0,0,0">
              <w:txbxContent>
                <w:p w:rsidR="00407FC8" w:rsidRPr="00833108" w:rsidRDefault="00407FC8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Datum: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60" type="#_x0000_t202" style="position:absolute;margin-left:488.7pt;margin-top:785.25pt;width:20.4pt;height:9.9pt;z-index:25174630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" filled="f" stroked="f">
            <o:lock v:ext="edit" aspectratio="t"/>
            <v:textbox inset="0,0,0,0">
              <w:txbxContent>
                <w:p w:rsidR="006A7723" w:rsidRPr="00833108" w:rsidRDefault="006A7723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Blätter: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61" type="#_x0000_t202" style="position:absolute;margin-left:466.85pt;margin-top:785.6pt;width:18.2pt;height:9.9pt;z-index:25174425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" filled="f" stroked="f">
            <o:lock v:ext="edit" aspectratio="t"/>
            <v:textbox inset="0,0,0,0">
              <w:txbxContent>
                <w:p w:rsidR="00407FC8" w:rsidRPr="00833108" w:rsidRDefault="00407FC8" w:rsidP="00463B61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Blatt: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62" type="#_x0000_t202" style="position:absolute;margin-left:6.2pt;margin-top:792.25pt;width:159.4pt;height:14.85pt;z-index:251817984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" filled="f" stroked="f">
            <o:lock v:ext="edit" aspectratio="t"/>
            <v:textbox inset="0,0,0,0">
              <w:txbxContent>
                <w:p w:rsidR="00922583" w:rsidRPr="00D00A94" w:rsidRDefault="00184B7F" w:rsidP="00D00A9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Elektronik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63" type="#_x0000_t202" style="position:absolute;margin-left:5.1pt;margin-top:774.75pt;width:159.4pt;height:17.55pt;z-index:251814912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" filled="f" stroked="f">
            <o:lock v:ext="edit" aspectratio="t"/>
            <v:textbox inset="0,0,0,0">
              <w:txbxContent>
                <w:p w:rsidR="00922583" w:rsidRPr="00922583" w:rsidRDefault="00922583" w:rsidP="00FA73B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 w:rsidRPr="00922583">
                    <w:rPr>
                      <w:rFonts w:ascii="Arial" w:hAnsi="Arial" w:cs="Arial"/>
                      <w:b/>
                      <w:sz w:val="28"/>
                      <w:szCs w:val="28"/>
                    </w:rPr>
                    <w:t>HTBLuVA</w:t>
                  </w:r>
                  <w:proofErr w:type="spellEnd"/>
                  <w:r w:rsidRPr="0092258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Salzburg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64" type="#_x0000_t202" style="position:absolute;margin-left:2.75pt;margin-top:706pt;width:164.3pt;height:15.75pt;z-index:25178112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" filled="f" stroked="f">
            <o:lock v:ext="edit" aspectratio="t"/>
            <v:textbox inset="0,0,0,0">
              <w:txbxContent>
                <w:p w:rsidR="00922583" w:rsidRPr="00E90F85" w:rsidRDefault="0046350F" w:rsidP="0011159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Beilage 1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shape id="_x0000_s1079" type="#_x0000_t202" style="position:absolute;margin-left:172.05pt;margin-top:755.1pt;width:37.7pt;height:9.9pt;z-index:251734016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" filled="f" stroked="f">
            <o:lock v:ext="edit" aspectratio="t"/>
            <v:textbox inset="0,0,0,0">
              <w:txbxContent>
                <w:p w:rsidR="00407FC8" w:rsidRPr="00833108" w:rsidRDefault="00407FC8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833108">
                    <w:rPr>
                      <w:rFonts w:ascii="Arial" w:hAnsi="Arial" w:cs="Arial"/>
                      <w:sz w:val="12"/>
                      <w:szCs w:val="12"/>
                    </w:rPr>
                    <w:t>Benennung:</w:t>
                  </w:r>
                </w:p>
              </w:txbxContent>
            </v:textbox>
            <w10:wrap anchory="page"/>
            <w10:anchorlock/>
          </v:shape>
        </w:pict>
      </w:r>
      <w:r w:rsidR="00570005">
        <w:rPr>
          <w:noProof/>
          <w:sz w:val="40"/>
          <w:szCs w:val="40"/>
          <w:lang w:eastAsia="de-AT"/>
        </w:rPr>
        <w:pict>
          <v:line id="Gerade Verbindung 33" o:spid="_x0000_s1078" style="position:absolute;z-index:251726848;visibility:visible;mso-position-horizontal-relative:text;mso-position-vertical-relative:bottom-margin-area;mso-width-relative:margin;mso-height-relative:margin" from="487.6pt,-29.75pt" to="487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34" o:spid="_x0000_s1077" style="position:absolute;z-index:251725824;visibility:visible;mso-position-horizontal-relative:text;mso-position-vertical-relative:bottom-margin-area;mso-width-relative:margin;mso-height-relative:margin" from="464.95pt,-29.75pt" to="46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35" o:spid="_x0000_s1076" style="position:absolute;z-index:251724800;visibility:visible;mso-position-horizontal-relative:text;mso-position-vertical-relative:bottom-margin-area;mso-width-relative:margin;mso-height-relative:margin" from="396.9pt,-29.75pt" to="396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36" o:spid="_x0000_s1075" style="position:absolute;z-index:251723776;visibility:visible;mso-position-horizontal-relative:text;mso-position-vertical-relative:bottom-margin-area;mso-width-relative:margin;mso-height-relative:margin" from="374.2pt,-29.75pt" to="37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37" o:spid="_x0000_s1074" style="position:absolute;z-index:251715584;visibility:visible;mso-position-horizontal-relative:text;mso-position-vertical-relative:bottom-margin-area;mso-width-relative:margin;mso-height-relative:margin" from="340.15pt,-29.85pt" to="510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38" o:spid="_x0000_s1073" style="position:absolute;z-index:251713536;visibility:visible;mso-position-horizontal-relative:margin;mso-position-vertical-relative:bottom-margin-area;mso-width-relative:margin;mso-height-relative:margin" from="-.05pt,-119.05pt" to="510.45pt,-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" o:allowincell="f" strokecolor="black [3213]" strokeweight=".5mm">
            <w10:wrap anchorx="margin" anchory="margin"/>
            <w10:anchorlock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39" o:spid="_x0000_s1072" style="position:absolute;z-index:251714560;visibility:visible;mso-position-horizontal-relative:margin;mso-position-vertical-relative:bottom-margin-area;mso-width-relative:margin;mso-height-relative:margin" from="-.05pt,-89.35pt" to="510.45pt,-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" strokecolor="black [3213]" strokeweight="1.42pt">
            <w10:wrap anchorx="margin" anchory="margin"/>
            <w10:anchorlock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40" o:spid="_x0000_s1071" style="position:absolute;z-index:251712512;visibility:visible;mso-position-horizontal-relative:margin;mso-position-vertical-relative:bottom-margin-area;mso-width-relative:margin;mso-height-relative:margin" from="170.05pt,-59.55pt" to="510.45pt,-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" strokecolor="black [3213]" strokeweight="1.42pt">
            <w10:wrap anchorx="margin"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41" o:spid="_x0000_s1070" style="position:absolute;z-index:251722752;visibility:visible;mso-position-horizontal-relative:margin;mso-position-vertical-relative:bottom-margin-area;mso-width-relative:margin;mso-height-relative:margin" from="340.2pt,-59.55pt" to="340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5ek5Q+AAAAALAQAADwAAAAAAAAAAAAAAAAAwBAAAZHJzL2Rvd25yZXYueG1sUEsFBgAAAAAEAAQA&#10;8wAAAD0FAAAAAA==&#10;" strokecolor="black [3213]" strokeweight="1.42pt">
            <w10:wrap anchorx="margin"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42" o:spid="_x0000_s1069" style="position:absolute;z-index:251721728;visibility:visible;mso-position-horizontal-relative:margin;mso-position-vertical-relative:bottom-margin-area;mso-width-relative:margin;mso-height-relative:margin" from="170.25pt,-59.55pt" to="170.2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CHrv3nhAAAACwEAAA8AAAAAAAAAAAAAAAAAMAQAAGRycy9kb3ducmV2LnhtbFBLBQYAAAAABAAE&#10;APMAAAA+BQAAAAA=&#10;" strokecolor="black [3213]" strokeweight="1.42pt">
            <w10:wrap anchorx="margin"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45" o:spid="_x0000_s1068" style="position:absolute;z-index:251718656;visibility:visible;mso-position-horizontal-relative:text;mso-position-vertical-relative:bottom-margin-area;mso-width-relative:margin;mso-height-relative:margin" from="340.2pt,-119.05pt" to="34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" strokecolor="black [3213]" strokeweight="1.42pt">
            <w10:wrap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46" o:spid="_x0000_s1067" style="position:absolute;z-index:251717632;visibility:visible;mso-position-horizontal-relative:margin;mso-position-vertical-relative:bottom-margin-area;mso-width-relative:margin;mso-height-relative:margin" from="170.2pt,-89.3pt" to="170.2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" strokecolor="black [3213]" strokeweight="1.42pt">
            <w10:wrap anchorx="margin"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line id="Gerade Verbindung 47" o:spid="_x0000_s1066" style="position:absolute;z-index:251716608;visibility:visible;mso-position-horizontal-relative:margin;mso-position-vertical-relative:bottom-margin-area;mso-width-relative:margin;mso-height-relative:margin" from="170.2pt,-119.05pt" to="170.2pt,-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" strokecolor="black [3213]" strokeweight="1.42pt">
            <w10:wrap anchorx="margin" anchory="margin"/>
          </v:line>
        </w:pict>
      </w:r>
      <w:r w:rsidR="00570005">
        <w:rPr>
          <w:noProof/>
          <w:sz w:val="40"/>
          <w:szCs w:val="40"/>
          <w:lang w:eastAsia="de-AT"/>
        </w:rPr>
        <w:pict>
          <v:rect id="Rechteck 48" o:spid="_x0000_s1065" style="position:absolute;margin-left:0;margin-top:-785.3pt;width:510.25pt;height:785.2pt;z-index:251711488;visibility:visible;mso-position-horizontal-relative:margin;mso-position-vertical-relative:bottom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" filled="f" strokecolor="black [3213]" strokeweight=".5mm">
            <w10:wrap anchorx="margin" anchory="margin"/>
            <w10:anchorlock/>
          </v:rect>
        </w:pict>
      </w:r>
    </w:p>
    <w:sectPr w:rsidR="0075688C" w:rsidRPr="0075688C" w:rsidSect="006253F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/>
  <w:rsids>
    <w:rsidRoot w:val="00483D67"/>
    <w:rsid w:val="0002504C"/>
    <w:rsid w:val="00026D0D"/>
    <w:rsid w:val="00071DED"/>
    <w:rsid w:val="00111590"/>
    <w:rsid w:val="00146347"/>
    <w:rsid w:val="00184B7F"/>
    <w:rsid w:val="001A4194"/>
    <w:rsid w:val="00256BC7"/>
    <w:rsid w:val="002715E4"/>
    <w:rsid w:val="002B4FFB"/>
    <w:rsid w:val="00357452"/>
    <w:rsid w:val="0037671C"/>
    <w:rsid w:val="00407FC8"/>
    <w:rsid w:val="00435BA7"/>
    <w:rsid w:val="0046350F"/>
    <w:rsid w:val="00463B61"/>
    <w:rsid w:val="00472CFA"/>
    <w:rsid w:val="00483D67"/>
    <w:rsid w:val="00527A82"/>
    <w:rsid w:val="00570005"/>
    <w:rsid w:val="005D5C55"/>
    <w:rsid w:val="00616455"/>
    <w:rsid w:val="006253F7"/>
    <w:rsid w:val="00647B1E"/>
    <w:rsid w:val="006A7723"/>
    <w:rsid w:val="006B09FD"/>
    <w:rsid w:val="00706549"/>
    <w:rsid w:val="0075688C"/>
    <w:rsid w:val="007A6943"/>
    <w:rsid w:val="00833108"/>
    <w:rsid w:val="00922583"/>
    <w:rsid w:val="009655A1"/>
    <w:rsid w:val="00A2184E"/>
    <w:rsid w:val="00A75A99"/>
    <w:rsid w:val="00B0715C"/>
    <w:rsid w:val="00BD2BB7"/>
    <w:rsid w:val="00C54C09"/>
    <w:rsid w:val="00C8162F"/>
    <w:rsid w:val="00CD4682"/>
    <w:rsid w:val="00CE385F"/>
    <w:rsid w:val="00D00A94"/>
    <w:rsid w:val="00D67359"/>
    <w:rsid w:val="00DF75BF"/>
    <w:rsid w:val="00E007D8"/>
    <w:rsid w:val="00E90F85"/>
    <w:rsid w:val="00FA44E9"/>
    <w:rsid w:val="00FA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s\Documents\HTL-Salzburg\FTKL\HWE_Rahmen_HTL_A4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80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A551C-D935-4B6B-838E-E2EA52843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371C916-D72E-422F-A538-12465E4876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5D015-A5A2-47F3-87F6-5F1100017EB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6E48FB-07B0-4422-A0FF-02C2047F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HWE_Rahmen_HTL_A4_20130731.dotx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Lauber</dc:creator>
  <cp:lastModifiedBy>Elias Lauber</cp:lastModifiedBy>
  <cp:revision>5</cp:revision>
  <cp:lastPrinted>2010-08-02T12:04:00Z</cp:lastPrinted>
  <dcterms:created xsi:type="dcterms:W3CDTF">2016-07-06T07:11:00Z</dcterms:created>
  <dcterms:modified xsi:type="dcterms:W3CDTF">2016-07-06T07:16:00Z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